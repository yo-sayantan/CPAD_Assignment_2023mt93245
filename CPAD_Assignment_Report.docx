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AA2CB23" wp14:editId="6E09D6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Tr="00185F4A">
        <w:trPr>
          <w:trHeight w:val="1083"/>
        </w:trPr>
        <w:tc>
          <w:tcPr>
            <w:tcW w:w="10790" w:type="dxa"/>
            <w:gridSpan w:val="9"/>
          </w:tcPr>
          <w:p w:rsidR="00DF198B" w:rsidRDefault="00DF198B"/>
        </w:tc>
      </w:tr>
      <w:tr w:rsidR="00DF198B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DF198B" w:rsidRPr="00DF198B" w:rsidRDefault="00462837" w:rsidP="00874FE7">
            <w:pPr>
              <w:pStyle w:val="Heading1"/>
            </w:pPr>
            <w:r w:rsidRPr="00F930C9">
              <w:rPr>
                <w:sz w:val="56"/>
              </w:rPr>
              <w:t>Quick Task Pro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:rsidR="00DF198B" w:rsidRDefault="00DF198B"/>
        </w:tc>
      </w:tr>
      <w:tr w:rsidR="00DF198B" w:rsidTr="00185F4A">
        <w:trPr>
          <w:trHeight w:val="1837"/>
        </w:trPr>
        <w:tc>
          <w:tcPr>
            <w:tcW w:w="1170" w:type="dxa"/>
          </w:tcPr>
          <w:p w:rsidR="00DF198B" w:rsidRDefault="00DF198B"/>
        </w:tc>
        <w:tc>
          <w:tcPr>
            <w:tcW w:w="8460" w:type="dxa"/>
            <w:gridSpan w:val="7"/>
          </w:tcPr>
          <w:p w:rsidR="00DF198B" w:rsidRDefault="00DF198B"/>
        </w:tc>
        <w:tc>
          <w:tcPr>
            <w:tcW w:w="1160" w:type="dxa"/>
          </w:tcPr>
          <w:p w:rsidR="00DF198B" w:rsidRDefault="00DF198B"/>
        </w:tc>
      </w:tr>
      <w:tr w:rsidR="00DF198B" w:rsidTr="00185F4A">
        <w:trPr>
          <w:trHeight w:val="929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1460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462837" w:rsidP="00874FE7">
            <w:pPr>
              <w:pStyle w:val="Heading2"/>
            </w:pPr>
            <w:r w:rsidRPr="00852AA8">
              <w:rPr>
                <w:sz w:val="52"/>
              </w:rPr>
              <w:t>Sayantan Biswas</w:t>
            </w: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:rsidR="00DF198B" w:rsidRPr="00DF198B" w:rsidRDefault="00462837" w:rsidP="00874FE7">
            <w:pPr>
              <w:pStyle w:val="Heading3"/>
            </w:pPr>
            <w:r>
              <w:t>11</w:t>
            </w:r>
            <w:r w:rsidRPr="00462837">
              <w:rPr>
                <w:vertAlign w:val="superscript"/>
              </w:rPr>
              <w:t>th</w:t>
            </w:r>
            <w:r>
              <w:t xml:space="preserve"> May, 2024</w:t>
            </w:r>
          </w:p>
          <w:p w:rsidR="00874FE7" w:rsidRPr="00DF198B" w:rsidRDefault="00BA773D" w:rsidP="00874FE7">
            <w:pPr>
              <w:pStyle w:val="Heading3"/>
            </w:pPr>
            <w:sdt>
              <w:sdtPr>
                <w:id w:val="-1516760087"/>
                <w:placeholder>
                  <w:docPart w:val="8CC7CAD913954640859A6BB4CE842100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Pr="00DF198B" w:rsidRDefault="00462837" w:rsidP="00874FE7">
            <w:pPr>
              <w:pStyle w:val="Heading3"/>
            </w:pPr>
            <w:r>
              <w:t>Cross Platform Assignment</w:t>
            </w:r>
          </w:p>
          <w:p w:rsidR="00DF198B" w:rsidRPr="00DF198B" w:rsidRDefault="00BA773D" w:rsidP="00874FE7">
            <w:pPr>
              <w:pStyle w:val="Heading3"/>
            </w:pPr>
            <w:sdt>
              <w:sdtPr>
                <w:id w:val="1492440299"/>
                <w:placeholder>
                  <w:docPart w:val="2FC4A2ABB756481F9D8CE80EDE42F189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Default="00462837" w:rsidP="00874FE7">
            <w:pPr>
              <w:pStyle w:val="Heading3"/>
            </w:pPr>
            <w:r>
              <w:t>2023mt93245</w:t>
            </w:r>
          </w:p>
          <w:p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</w:tr>
      <w:tr w:rsidR="00DF198B" w:rsidTr="00185F4A">
        <w:tc>
          <w:tcPr>
            <w:tcW w:w="2340" w:type="dxa"/>
            <w:gridSpan w:val="3"/>
          </w:tcPr>
          <w:p w:rsidR="00DF198B" w:rsidRDefault="00DF198B"/>
        </w:tc>
        <w:tc>
          <w:tcPr>
            <w:tcW w:w="6120" w:type="dxa"/>
            <w:gridSpan w:val="3"/>
          </w:tcPr>
          <w:p w:rsidR="00DF198B" w:rsidRDefault="00DF198B"/>
        </w:tc>
        <w:tc>
          <w:tcPr>
            <w:tcW w:w="2330" w:type="dxa"/>
            <w:gridSpan w:val="3"/>
          </w:tcPr>
          <w:p w:rsidR="00DF198B" w:rsidRDefault="00DF198B"/>
        </w:tc>
      </w:tr>
    </w:tbl>
    <w:p w:rsidR="00DF198B" w:rsidRDefault="00DF198B"/>
    <w:p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93578B9" wp14:editId="0A7FC88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B2F6B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5599B41D" wp14:editId="633DDCE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03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2"/>
        <w:gridCol w:w="398"/>
        <w:gridCol w:w="23"/>
        <w:gridCol w:w="1041"/>
        <w:gridCol w:w="2154"/>
        <w:gridCol w:w="2023"/>
        <w:gridCol w:w="24"/>
        <w:gridCol w:w="407"/>
        <w:gridCol w:w="2154"/>
        <w:gridCol w:w="17"/>
      </w:tblGrid>
      <w:tr w:rsidR="002D2200" w:rsidTr="004012F5">
        <w:trPr>
          <w:trHeight w:val="1152"/>
        </w:trPr>
        <w:tc>
          <w:tcPr>
            <w:tcW w:w="2152" w:type="dxa"/>
          </w:tcPr>
          <w:p w:rsidR="002D2200" w:rsidRDefault="002D2200"/>
        </w:tc>
        <w:tc>
          <w:tcPr>
            <w:tcW w:w="1462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4" w:type="dxa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454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71" w:type="dxa"/>
            <w:gridSpan w:val="2"/>
          </w:tcPr>
          <w:p w:rsidR="002D2200" w:rsidRDefault="002D2200"/>
        </w:tc>
      </w:tr>
      <w:tr w:rsidR="002D2200" w:rsidTr="004012F5">
        <w:trPr>
          <w:trHeight w:val="664"/>
        </w:trPr>
        <w:tc>
          <w:tcPr>
            <w:tcW w:w="2152" w:type="dxa"/>
            <w:tcBorders>
              <w:right w:val="single" w:sz="18" w:space="0" w:color="476166" w:themeColor="accent1"/>
            </w:tcBorders>
          </w:tcPr>
          <w:p w:rsidR="002D2200" w:rsidRDefault="002D2200"/>
        </w:tc>
        <w:tc>
          <w:tcPr>
            <w:tcW w:w="6070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2D2200" w:rsidRPr="00E74B29" w:rsidRDefault="00462837" w:rsidP="00874FE7">
            <w:pPr>
              <w:pStyle w:val="Heading4"/>
            </w:pPr>
            <w:r>
              <w:t>Introduction</w:t>
            </w:r>
          </w:p>
        </w:tc>
        <w:tc>
          <w:tcPr>
            <w:tcW w:w="2171" w:type="dxa"/>
            <w:gridSpan w:val="2"/>
            <w:tcBorders>
              <w:left w:val="single" w:sz="18" w:space="0" w:color="476166" w:themeColor="accent1"/>
            </w:tcBorders>
          </w:tcPr>
          <w:p w:rsidR="002D2200" w:rsidRDefault="002D2200"/>
        </w:tc>
      </w:tr>
      <w:tr w:rsidR="002D2200" w:rsidTr="004012F5">
        <w:trPr>
          <w:trHeight w:val="311"/>
        </w:trPr>
        <w:tc>
          <w:tcPr>
            <w:tcW w:w="2152" w:type="dxa"/>
          </w:tcPr>
          <w:p w:rsidR="002D2200" w:rsidRDefault="002D2200"/>
        </w:tc>
        <w:tc>
          <w:tcPr>
            <w:tcW w:w="1462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4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454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71" w:type="dxa"/>
            <w:gridSpan w:val="2"/>
          </w:tcPr>
          <w:p w:rsidR="002D2200" w:rsidRDefault="002D2200"/>
        </w:tc>
      </w:tr>
      <w:tr w:rsidR="00E74B29" w:rsidTr="004012F5">
        <w:trPr>
          <w:gridAfter w:val="1"/>
          <w:wAfter w:w="17" w:type="dxa"/>
          <w:trHeight w:val="448"/>
        </w:trPr>
        <w:tc>
          <w:tcPr>
            <w:tcW w:w="2152" w:type="dxa"/>
            <w:tcBorders>
              <w:right w:val="single" w:sz="18" w:space="0" w:color="476166" w:themeColor="accent1"/>
            </w:tcBorders>
          </w:tcPr>
          <w:p w:rsidR="00E74B29" w:rsidRDefault="00E74B29"/>
        </w:tc>
        <w:tc>
          <w:tcPr>
            <w:tcW w:w="398" w:type="dxa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5241" w:type="dxa"/>
            <w:gridSpan w:val="4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:rsidR="00E74B29" w:rsidRDefault="00E74B29" w:rsidP="00E74B29"/>
        </w:tc>
        <w:tc>
          <w:tcPr>
            <w:tcW w:w="431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2154" w:type="dxa"/>
            <w:tcBorders>
              <w:left w:val="single" w:sz="18" w:space="0" w:color="476166" w:themeColor="accent1"/>
            </w:tcBorders>
          </w:tcPr>
          <w:p w:rsidR="00E74B29" w:rsidRDefault="00E74B29"/>
        </w:tc>
      </w:tr>
      <w:tr w:rsidR="000E4641" w:rsidTr="004C4834">
        <w:trPr>
          <w:trHeight w:val="3407"/>
        </w:trPr>
        <w:tc>
          <w:tcPr>
            <w:tcW w:w="2152" w:type="dxa"/>
            <w:vMerge w:val="restart"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398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23" w:type="dxa"/>
            <w:shd w:val="clear" w:color="auto" w:fill="FFFFFF" w:themeFill="background1"/>
          </w:tcPr>
          <w:p w:rsidR="000E4641" w:rsidRDefault="000E4641"/>
        </w:tc>
        <w:tc>
          <w:tcPr>
            <w:tcW w:w="5218" w:type="dxa"/>
            <w:gridSpan w:val="3"/>
            <w:shd w:val="clear" w:color="auto" w:fill="FFFFFF" w:themeFill="background1"/>
          </w:tcPr>
          <w:p w:rsidR="00462837" w:rsidRPr="00462837" w:rsidRDefault="00462837" w:rsidP="004012F5">
            <w:pPr>
              <w:pStyle w:val="Text"/>
              <w:tabs>
                <w:tab w:val="left" w:pos="476"/>
              </w:tabs>
              <w:ind w:left="118" w:right="142"/>
              <w:jc w:val="both"/>
              <w:rPr>
                <w:sz w:val="24"/>
              </w:rPr>
            </w:pPr>
            <w:r w:rsidRPr="00462837">
              <w:rPr>
                <w:sz w:val="24"/>
              </w:rPr>
              <w:t>Using Flutter and back4app as back</w:t>
            </w:r>
            <w:r w:rsidR="00FD10F8">
              <w:rPr>
                <w:sz w:val="24"/>
              </w:rPr>
              <w:t>-</w:t>
            </w:r>
            <w:r w:rsidRPr="00462837">
              <w:rPr>
                <w:sz w:val="24"/>
              </w:rPr>
              <w:t>end an application has been created to manage to</w:t>
            </w:r>
            <w:r w:rsidR="004012F5">
              <w:rPr>
                <w:sz w:val="24"/>
              </w:rPr>
              <w:t>-</w:t>
            </w:r>
            <w:r w:rsidRPr="00462837">
              <w:rPr>
                <w:sz w:val="24"/>
              </w:rPr>
              <w:t>do items for a person.</w:t>
            </w:r>
          </w:p>
          <w:p w:rsidR="00462837" w:rsidRDefault="00462837" w:rsidP="004012F5">
            <w:pPr>
              <w:pStyle w:val="Text"/>
              <w:tabs>
                <w:tab w:val="left" w:pos="476"/>
              </w:tabs>
              <w:ind w:left="118" w:right="142"/>
              <w:jc w:val="both"/>
              <w:rPr>
                <w:sz w:val="24"/>
              </w:rPr>
            </w:pPr>
          </w:p>
          <w:p w:rsidR="00462837" w:rsidRDefault="00462837" w:rsidP="004012F5">
            <w:pPr>
              <w:pStyle w:val="Text"/>
              <w:tabs>
                <w:tab w:val="left" w:pos="476"/>
              </w:tabs>
              <w:ind w:left="118" w:right="142"/>
              <w:jc w:val="both"/>
              <w:rPr>
                <w:sz w:val="24"/>
              </w:rPr>
            </w:pPr>
            <w:r w:rsidRPr="00462837">
              <w:rPr>
                <w:sz w:val="24"/>
              </w:rPr>
              <w:t>Using this app</w:t>
            </w:r>
            <w:r>
              <w:rPr>
                <w:sz w:val="24"/>
              </w:rPr>
              <w:t>,</w:t>
            </w:r>
            <w:r w:rsidRPr="00462837">
              <w:rPr>
                <w:sz w:val="24"/>
              </w:rPr>
              <w:t xml:space="preserve"> we can maintain a list of </w:t>
            </w:r>
            <w:r>
              <w:rPr>
                <w:sz w:val="24"/>
              </w:rPr>
              <w:t>Quick Task</w:t>
            </w:r>
            <w:r w:rsidRPr="00462837">
              <w:rPr>
                <w:sz w:val="24"/>
              </w:rPr>
              <w:t xml:space="preserve"> Items.</w:t>
            </w:r>
            <w:r w:rsidR="004012F5">
              <w:rPr>
                <w:sz w:val="24"/>
              </w:rPr>
              <w:t xml:space="preserve"> </w:t>
            </w:r>
            <w:r w:rsidRPr="00462837">
              <w:rPr>
                <w:sz w:val="24"/>
              </w:rPr>
              <w:t>We can add a to</w:t>
            </w:r>
            <w:r w:rsidR="004012F5">
              <w:rPr>
                <w:sz w:val="24"/>
              </w:rPr>
              <w:t>-</w:t>
            </w:r>
            <w:r w:rsidRPr="00462837">
              <w:rPr>
                <w:sz w:val="24"/>
              </w:rPr>
              <w:t xml:space="preserve">do </w:t>
            </w:r>
            <w:r w:rsidR="004012F5">
              <w:rPr>
                <w:sz w:val="24"/>
              </w:rPr>
              <w:t>i</w:t>
            </w:r>
            <w:r w:rsidRPr="00462837">
              <w:rPr>
                <w:sz w:val="24"/>
              </w:rPr>
              <w:t xml:space="preserve">tem, </w:t>
            </w:r>
            <w:r w:rsidR="004012F5">
              <w:rPr>
                <w:sz w:val="24"/>
              </w:rPr>
              <w:t xml:space="preserve">set a due date to complete the task, </w:t>
            </w:r>
            <w:r w:rsidRPr="00462837">
              <w:rPr>
                <w:sz w:val="24"/>
              </w:rPr>
              <w:t xml:space="preserve">mark it </w:t>
            </w:r>
            <w:proofErr w:type="spellStart"/>
            <w:r w:rsidRPr="00462837">
              <w:rPr>
                <w:sz w:val="24"/>
              </w:rPr>
              <w:t>as</w:t>
            </w:r>
            <w:proofErr w:type="spellEnd"/>
            <w:r w:rsidRPr="00462837">
              <w:rPr>
                <w:sz w:val="24"/>
              </w:rPr>
              <w:t xml:space="preserve"> done and even delete the same.</w:t>
            </w:r>
          </w:p>
          <w:p w:rsidR="00F930C9" w:rsidRDefault="00F930C9" w:rsidP="004C4834">
            <w:pPr>
              <w:pStyle w:val="Text"/>
              <w:tabs>
                <w:tab w:val="left" w:pos="476"/>
              </w:tabs>
              <w:ind w:left="118" w:right="142"/>
              <w:jc w:val="both"/>
              <w:rPr>
                <w:sz w:val="24"/>
              </w:rPr>
            </w:pPr>
          </w:p>
          <w:p w:rsidR="000E4641" w:rsidRPr="00462837" w:rsidRDefault="00462837" w:rsidP="004C4834">
            <w:pPr>
              <w:pStyle w:val="Text"/>
              <w:tabs>
                <w:tab w:val="left" w:pos="476"/>
              </w:tabs>
              <w:ind w:left="118" w:right="142"/>
              <w:jc w:val="both"/>
              <w:rPr>
                <w:sz w:val="24"/>
              </w:rPr>
            </w:pPr>
            <w:r w:rsidRPr="00462837">
              <w:rPr>
                <w:sz w:val="24"/>
              </w:rPr>
              <w:t>Also</w:t>
            </w:r>
            <w:r>
              <w:rPr>
                <w:sz w:val="24"/>
              </w:rPr>
              <w:t>,</w:t>
            </w:r>
            <w:r w:rsidRPr="00462837">
              <w:rPr>
                <w:sz w:val="24"/>
              </w:rPr>
              <w:t xml:space="preserve"> once the to do item is added it gets displayed as a list on the UI</w:t>
            </w:r>
            <w:r w:rsidR="004012F5">
              <w:rPr>
                <w:sz w:val="24"/>
              </w:rPr>
              <w:t>.</w:t>
            </w:r>
          </w:p>
        </w:tc>
        <w:tc>
          <w:tcPr>
            <w:tcW w:w="24" w:type="dxa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407" w:type="dxa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70" w:type="dxa"/>
            <w:gridSpan w:val="2"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4012F5">
        <w:trPr>
          <w:trHeight w:val="1008"/>
        </w:trPr>
        <w:tc>
          <w:tcPr>
            <w:tcW w:w="2152" w:type="dxa"/>
            <w:vMerge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398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265" w:type="dxa"/>
            <w:gridSpan w:val="5"/>
            <w:vMerge w:val="restart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44FD3DEC" wp14:editId="57508AA5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" w:type="dxa"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70" w:type="dxa"/>
            <w:gridSpan w:val="2"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4012F5">
        <w:trPr>
          <w:trHeight w:val="1728"/>
        </w:trPr>
        <w:tc>
          <w:tcPr>
            <w:tcW w:w="2152" w:type="dxa"/>
            <w:vMerge w:val="restart"/>
          </w:tcPr>
          <w:p w:rsidR="000E4641" w:rsidRDefault="000E4641"/>
        </w:tc>
        <w:tc>
          <w:tcPr>
            <w:tcW w:w="398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5265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407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2170" w:type="dxa"/>
            <w:gridSpan w:val="2"/>
            <w:vMerge w:val="restart"/>
          </w:tcPr>
          <w:p w:rsidR="000E4641" w:rsidRDefault="000E4641"/>
        </w:tc>
      </w:tr>
      <w:tr w:rsidR="000E4641" w:rsidTr="004012F5">
        <w:trPr>
          <w:trHeight w:val="1728"/>
        </w:trPr>
        <w:tc>
          <w:tcPr>
            <w:tcW w:w="2152" w:type="dxa"/>
            <w:vMerge/>
          </w:tcPr>
          <w:p w:rsidR="000E4641" w:rsidRDefault="000E4641"/>
        </w:tc>
        <w:tc>
          <w:tcPr>
            <w:tcW w:w="398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5265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407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2170" w:type="dxa"/>
            <w:gridSpan w:val="2"/>
            <w:vMerge/>
          </w:tcPr>
          <w:p w:rsidR="000E4641" w:rsidRDefault="000E4641"/>
        </w:tc>
      </w:tr>
    </w:tbl>
    <w:p w:rsidR="002D2200" w:rsidRDefault="002D2200"/>
    <w:p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7C249C8B" wp14:editId="47E3B807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18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0"/>
        <w:gridCol w:w="1996"/>
        <w:gridCol w:w="2158"/>
        <w:gridCol w:w="719"/>
        <w:gridCol w:w="719"/>
        <w:gridCol w:w="720"/>
        <w:gridCol w:w="2158"/>
        <w:gridCol w:w="2283"/>
        <w:gridCol w:w="1080"/>
      </w:tblGrid>
      <w:tr w:rsidR="0048120C" w:rsidTr="00F930C9">
        <w:trPr>
          <w:trHeight w:val="986"/>
        </w:trPr>
        <w:tc>
          <w:tcPr>
            <w:tcW w:w="2016" w:type="dxa"/>
            <w:gridSpan w:val="2"/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  <w:p w:rsidR="004C4834" w:rsidRDefault="004C4834"/>
          <w:p w:rsidR="004C4834" w:rsidRDefault="004C4834"/>
          <w:p w:rsidR="004C4834" w:rsidRDefault="004C4834"/>
          <w:p w:rsidR="004C4834" w:rsidRDefault="004C4834"/>
          <w:p w:rsidR="004C4834" w:rsidRDefault="004C4834"/>
          <w:p w:rsidR="004C4834" w:rsidRDefault="004C4834"/>
          <w:p w:rsidR="004C4834" w:rsidRDefault="004C4834"/>
          <w:p w:rsidR="004C4834" w:rsidRDefault="004C4834"/>
          <w:p w:rsidR="004C4834" w:rsidRDefault="004C4834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3363" w:type="dxa"/>
            <w:gridSpan w:val="2"/>
          </w:tcPr>
          <w:p w:rsidR="0048120C" w:rsidRDefault="0048120C"/>
        </w:tc>
      </w:tr>
      <w:tr w:rsidR="0048120C" w:rsidTr="00F930C9">
        <w:trPr>
          <w:trHeight w:val="800"/>
        </w:trPr>
        <w:tc>
          <w:tcPr>
            <w:tcW w:w="2016" w:type="dxa"/>
            <w:gridSpan w:val="2"/>
            <w:tcBorders>
              <w:right w:val="single" w:sz="18" w:space="0" w:color="476166" w:themeColor="accent1"/>
            </w:tcBorders>
          </w:tcPr>
          <w:p w:rsidR="0048120C" w:rsidRDefault="0048120C"/>
          <w:p w:rsidR="00852AA8" w:rsidRDefault="00852AA8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48120C" w:rsidRPr="00F930C9" w:rsidRDefault="00462837" w:rsidP="00837914">
            <w:pPr>
              <w:pStyle w:val="Heading4"/>
              <w:rPr>
                <w:sz w:val="32"/>
              </w:rPr>
            </w:pPr>
            <w:r w:rsidRPr="00F930C9">
              <w:rPr>
                <w:sz w:val="32"/>
              </w:rPr>
              <w:t>More Details</w:t>
            </w:r>
          </w:p>
        </w:tc>
        <w:tc>
          <w:tcPr>
            <w:tcW w:w="3363" w:type="dxa"/>
            <w:gridSpan w:val="2"/>
            <w:tcBorders>
              <w:left w:val="single" w:sz="18" w:space="0" w:color="476166" w:themeColor="accent1"/>
            </w:tcBorders>
          </w:tcPr>
          <w:p w:rsidR="0048120C" w:rsidRDefault="0048120C"/>
        </w:tc>
      </w:tr>
      <w:tr w:rsidR="0048120C" w:rsidTr="00F930C9">
        <w:tc>
          <w:tcPr>
            <w:tcW w:w="2016" w:type="dxa"/>
            <w:gridSpan w:val="2"/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3363" w:type="dxa"/>
            <w:gridSpan w:val="2"/>
          </w:tcPr>
          <w:p w:rsidR="0048120C" w:rsidRDefault="0048120C"/>
        </w:tc>
      </w:tr>
      <w:tr w:rsidR="0048120C" w:rsidTr="00F930C9">
        <w:trPr>
          <w:trHeight w:val="4546"/>
        </w:trPr>
        <w:tc>
          <w:tcPr>
            <w:tcW w:w="20" w:type="dxa"/>
          </w:tcPr>
          <w:p w:rsidR="0048120C" w:rsidRDefault="0048120C"/>
        </w:tc>
        <w:tc>
          <w:tcPr>
            <w:tcW w:w="10753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48120C" w:rsidRDefault="004012F5" w:rsidP="00CD1E29">
            <w:pPr>
              <w:pStyle w:val="Heading5"/>
            </w:pPr>
            <w:r w:rsidRPr="00462837">
              <w:t>Software</w:t>
            </w:r>
            <w:r w:rsidR="00462837" w:rsidRPr="00462837">
              <w:t xml:space="preserve"> </w:t>
            </w:r>
            <w:r w:rsidR="00462837">
              <w:t>u</w:t>
            </w:r>
            <w:r w:rsidR="00462837" w:rsidRPr="00462837">
              <w:t>sed for creating this app:</w:t>
            </w:r>
            <w:r w:rsidR="00182D29">
              <w:t xml:space="preserve"> </w:t>
            </w:r>
          </w:p>
          <w:p w:rsidR="00462837" w:rsidRDefault="00462837" w:rsidP="00182D29">
            <w:pPr>
              <w:pStyle w:val="ListParagraph"/>
              <w:numPr>
                <w:ilvl w:val="0"/>
                <w:numId w:val="2"/>
              </w:numPr>
            </w:pPr>
            <w:r>
              <w:t>Flutter</w:t>
            </w:r>
          </w:p>
          <w:p w:rsidR="00462837" w:rsidRDefault="00462837" w:rsidP="00182D29">
            <w:pPr>
              <w:pStyle w:val="ListParagraph"/>
              <w:numPr>
                <w:ilvl w:val="0"/>
                <w:numId w:val="2"/>
              </w:numPr>
            </w:pPr>
            <w:r>
              <w:t>Bak4app – Application is integrated to use version 7.0.0</w:t>
            </w:r>
          </w:p>
          <w:p w:rsidR="00462837" w:rsidRDefault="00462837" w:rsidP="00182D29">
            <w:pPr>
              <w:pStyle w:val="ListParagraph"/>
              <w:numPr>
                <w:ilvl w:val="0"/>
                <w:numId w:val="2"/>
              </w:numPr>
            </w:pPr>
            <w:r>
              <w:t>VS code</w:t>
            </w:r>
          </w:p>
          <w:p w:rsidR="00462837" w:rsidRDefault="00462837" w:rsidP="00182D29">
            <w:pPr>
              <w:pStyle w:val="ListParagraph"/>
              <w:numPr>
                <w:ilvl w:val="0"/>
                <w:numId w:val="2"/>
              </w:numPr>
            </w:pPr>
            <w:r>
              <w:t>Android Studio</w:t>
            </w:r>
          </w:p>
          <w:p w:rsidR="00182D29" w:rsidRDefault="00182D29" w:rsidP="00182D29"/>
          <w:p w:rsidR="00182D29" w:rsidRDefault="00182D29" w:rsidP="00182D29">
            <w:pPr>
              <w:pStyle w:val="Heading5"/>
            </w:pPr>
            <w:r w:rsidRPr="00182D29">
              <w:t xml:space="preserve">Application code is available in GitHub </w:t>
            </w:r>
            <w:r>
              <w:t>URL</w:t>
            </w:r>
            <w:r w:rsidRPr="00182D29">
              <w:t xml:space="preserve"> as per below:</w:t>
            </w:r>
          </w:p>
          <w:p w:rsidR="00182D29" w:rsidRDefault="00182D29" w:rsidP="00182D29">
            <w:pPr>
              <w:pStyle w:val="ListParagraph"/>
              <w:numPr>
                <w:ilvl w:val="0"/>
                <w:numId w:val="3"/>
              </w:numPr>
            </w:pPr>
            <w:r>
              <w:t xml:space="preserve">Https: </w:t>
            </w:r>
            <w:hyperlink r:id="rId14" w:history="1">
              <w:r w:rsidR="004012F5" w:rsidRPr="004012F5">
                <w:rPr>
                  <w:rStyle w:val="Hyperlink"/>
                </w:rPr>
                <w:t>https://github.com/yo-sayantan/CPAD_Assignment_2023mt93245.git</w:t>
              </w:r>
            </w:hyperlink>
          </w:p>
          <w:p w:rsidR="004012F5" w:rsidRDefault="004012F5" w:rsidP="00182D29">
            <w:pPr>
              <w:pStyle w:val="ListParagraph"/>
              <w:numPr>
                <w:ilvl w:val="0"/>
                <w:numId w:val="3"/>
              </w:numPr>
            </w:pPr>
            <w:r>
              <w:t xml:space="preserve">SSH: </w:t>
            </w:r>
            <w:r w:rsidRPr="004012F5">
              <w:rPr>
                <w:rFonts w:ascii="Courier New" w:hAnsi="Courier New" w:cs="Courier New"/>
                <w:b/>
                <w:sz w:val="22"/>
              </w:rPr>
              <w:t>git@github.com:yo-sayantan/CPAD_Assignment_2023mt93245.git</w:t>
            </w:r>
          </w:p>
          <w:p w:rsidR="00182D29" w:rsidRPr="00852AA8" w:rsidRDefault="004012F5" w:rsidP="00182D29">
            <w:pPr>
              <w:pStyle w:val="ListParagraph"/>
              <w:numPr>
                <w:ilvl w:val="0"/>
                <w:numId w:val="3"/>
              </w:numPr>
            </w:pPr>
            <w:r>
              <w:t>GitHub</w:t>
            </w:r>
            <w:r>
              <w:t xml:space="preserve"> </w:t>
            </w:r>
            <w:r>
              <w:t>CLI</w:t>
            </w:r>
            <w:r w:rsidR="00182D29">
              <w:t xml:space="preserve">: </w:t>
            </w:r>
            <w:r w:rsidRPr="004012F5">
              <w:rPr>
                <w:rFonts w:ascii="Courier New" w:hAnsi="Courier New" w:cs="Courier New"/>
                <w:b/>
                <w:sz w:val="22"/>
              </w:rPr>
              <w:t>gh repo clone yo-sayantan/CPAD_Assignment_2023mt93245</w:t>
            </w:r>
          </w:p>
          <w:p w:rsidR="00852AA8" w:rsidRDefault="00852AA8" w:rsidP="00182D29">
            <w:pPr>
              <w:pStyle w:val="ListParagraph"/>
              <w:numPr>
                <w:ilvl w:val="0"/>
                <w:numId w:val="3"/>
              </w:numPr>
            </w:pPr>
            <w:r>
              <w:t xml:space="preserve">YouTube Link: </w:t>
            </w:r>
          </w:p>
          <w:p w:rsidR="00CD1E29" w:rsidRDefault="00CD1E29" w:rsidP="00CD1E29"/>
          <w:p w:rsidR="00CD1E29" w:rsidRPr="00182D29" w:rsidRDefault="00CD1E29" w:rsidP="00CD1E29">
            <w:pPr>
              <w:pStyle w:val="Heading5"/>
            </w:pPr>
            <w:r>
              <w:t>Functionalities</w:t>
            </w:r>
          </w:p>
          <w:p w:rsidR="00CD1E29" w:rsidRDefault="00CD1E29" w:rsidP="00CD1E29">
            <w:pPr>
              <w:pStyle w:val="Text"/>
              <w:numPr>
                <w:ilvl w:val="0"/>
                <w:numId w:val="6"/>
              </w:numPr>
              <w:tabs>
                <w:tab w:val="left" w:pos="476"/>
              </w:tabs>
              <w:ind w:left="704" w:right="142" w:hanging="284"/>
              <w:jc w:val="both"/>
              <w:rPr>
                <w:sz w:val="24"/>
              </w:rPr>
            </w:pPr>
            <w:r>
              <w:rPr>
                <w:sz w:val="24"/>
              </w:rPr>
              <w:t>People can login using their credentials</w:t>
            </w:r>
            <w:r w:rsidR="0062530B">
              <w:rPr>
                <w:sz w:val="24"/>
              </w:rPr>
              <w:t>.</w:t>
            </w:r>
          </w:p>
          <w:p w:rsidR="0062530B" w:rsidRDefault="0062530B" w:rsidP="00CD1E29">
            <w:pPr>
              <w:pStyle w:val="Text"/>
              <w:numPr>
                <w:ilvl w:val="0"/>
                <w:numId w:val="6"/>
              </w:numPr>
              <w:tabs>
                <w:tab w:val="left" w:pos="476"/>
              </w:tabs>
              <w:ind w:left="704" w:right="142" w:hanging="284"/>
              <w:jc w:val="both"/>
              <w:rPr>
                <w:sz w:val="24"/>
              </w:rPr>
            </w:pPr>
            <w:r>
              <w:rPr>
                <w:sz w:val="24"/>
              </w:rPr>
              <w:t>If there is a new user, he/she can sign</w:t>
            </w:r>
            <w:r w:rsidR="00F930C9">
              <w:rPr>
                <w:sz w:val="24"/>
              </w:rPr>
              <w:t>-</w:t>
            </w:r>
            <w:r>
              <w:rPr>
                <w:sz w:val="24"/>
              </w:rPr>
              <w:t>up using their</w:t>
            </w:r>
            <w:r w:rsidR="00F930C9">
              <w:rPr>
                <w:sz w:val="24"/>
              </w:rPr>
              <w:t xml:space="preserve"> credentials.</w:t>
            </w:r>
          </w:p>
          <w:p w:rsidR="00F930C9" w:rsidRDefault="00F930C9" w:rsidP="00CD1E29">
            <w:pPr>
              <w:pStyle w:val="Text"/>
              <w:numPr>
                <w:ilvl w:val="0"/>
                <w:numId w:val="6"/>
              </w:numPr>
              <w:tabs>
                <w:tab w:val="left" w:pos="476"/>
              </w:tabs>
              <w:ind w:left="704" w:right="142" w:hanging="284"/>
              <w:jc w:val="both"/>
              <w:rPr>
                <w:sz w:val="24"/>
              </w:rPr>
            </w:pPr>
            <w:r>
              <w:rPr>
                <w:sz w:val="24"/>
              </w:rPr>
              <w:t>The tasks made by the users are user specific and one can access the user respective tasks.</w:t>
            </w:r>
          </w:p>
          <w:p w:rsidR="00CD1E29" w:rsidRDefault="00CD1E29" w:rsidP="00CD1E29">
            <w:pPr>
              <w:pStyle w:val="Text"/>
              <w:numPr>
                <w:ilvl w:val="0"/>
                <w:numId w:val="6"/>
              </w:numPr>
              <w:tabs>
                <w:tab w:val="left" w:pos="476"/>
              </w:tabs>
              <w:ind w:left="704" w:right="142" w:hanging="284"/>
              <w:jc w:val="both"/>
              <w:rPr>
                <w:sz w:val="24"/>
              </w:rPr>
            </w:pPr>
            <w:r>
              <w:rPr>
                <w:sz w:val="24"/>
              </w:rPr>
              <w:t>If the app is not logged in or credentials expired, it will redirect to the login page expired</w:t>
            </w:r>
            <w:r w:rsidR="00F930C9">
              <w:rPr>
                <w:sz w:val="24"/>
              </w:rPr>
              <w:t>.</w:t>
            </w:r>
          </w:p>
          <w:p w:rsidR="00CD1E29" w:rsidRPr="00462837" w:rsidRDefault="00CD1E29" w:rsidP="00CD1E29">
            <w:pPr>
              <w:pStyle w:val="Text"/>
              <w:numPr>
                <w:ilvl w:val="0"/>
                <w:numId w:val="6"/>
              </w:numPr>
              <w:tabs>
                <w:tab w:val="left" w:pos="476"/>
              </w:tabs>
              <w:ind w:left="704" w:right="142" w:hanging="284"/>
              <w:jc w:val="both"/>
              <w:rPr>
                <w:sz w:val="24"/>
              </w:rPr>
            </w:pPr>
            <w:r w:rsidRPr="00462837">
              <w:rPr>
                <w:sz w:val="24"/>
              </w:rPr>
              <w:t>While adding a new to</w:t>
            </w:r>
            <w:r>
              <w:rPr>
                <w:sz w:val="24"/>
              </w:rPr>
              <w:t>-</w:t>
            </w:r>
            <w:r w:rsidRPr="00462837">
              <w:rPr>
                <w:sz w:val="24"/>
              </w:rPr>
              <w:t xml:space="preserve">do </w:t>
            </w:r>
            <w:r>
              <w:rPr>
                <w:sz w:val="24"/>
              </w:rPr>
              <w:t>i</w:t>
            </w:r>
            <w:r w:rsidRPr="00462837">
              <w:rPr>
                <w:sz w:val="24"/>
              </w:rPr>
              <w:t>tem a new record gets created at the back</w:t>
            </w:r>
            <w:r>
              <w:rPr>
                <w:sz w:val="24"/>
              </w:rPr>
              <w:t>-</w:t>
            </w:r>
            <w:r w:rsidRPr="00462837">
              <w:rPr>
                <w:sz w:val="24"/>
              </w:rPr>
              <w:t>end table in back4app</w:t>
            </w:r>
            <w:r>
              <w:rPr>
                <w:sz w:val="24"/>
              </w:rPr>
              <w:t xml:space="preserve"> and it gets reflected in the UI</w:t>
            </w:r>
            <w:r w:rsidRPr="00462837">
              <w:rPr>
                <w:sz w:val="24"/>
              </w:rPr>
              <w:t>.</w:t>
            </w:r>
          </w:p>
          <w:p w:rsidR="00CD1E29" w:rsidRPr="00462837" w:rsidRDefault="00CD1E29" w:rsidP="00CD1E29">
            <w:pPr>
              <w:pStyle w:val="Text"/>
              <w:numPr>
                <w:ilvl w:val="0"/>
                <w:numId w:val="6"/>
              </w:numPr>
              <w:tabs>
                <w:tab w:val="left" w:pos="476"/>
              </w:tabs>
              <w:ind w:left="704" w:right="142" w:hanging="284"/>
              <w:jc w:val="both"/>
              <w:rPr>
                <w:sz w:val="24"/>
              </w:rPr>
            </w:pPr>
            <w:r w:rsidRPr="00462837">
              <w:rPr>
                <w:sz w:val="24"/>
              </w:rPr>
              <w:t>When the to</w:t>
            </w:r>
            <w:r>
              <w:rPr>
                <w:sz w:val="24"/>
              </w:rPr>
              <w:t>-</w:t>
            </w:r>
            <w:r w:rsidRPr="00462837">
              <w:rPr>
                <w:sz w:val="24"/>
              </w:rPr>
              <w:t>do item is marked as done the back</w:t>
            </w:r>
            <w:r>
              <w:rPr>
                <w:sz w:val="24"/>
              </w:rPr>
              <w:t>-</w:t>
            </w:r>
            <w:r w:rsidRPr="00462837">
              <w:rPr>
                <w:sz w:val="24"/>
              </w:rPr>
              <w:t>end record gets updated.</w:t>
            </w:r>
          </w:p>
          <w:p w:rsidR="00CD1E29" w:rsidRDefault="00CD1E29" w:rsidP="00CD1E29">
            <w:pPr>
              <w:pStyle w:val="ListParagraph"/>
              <w:numPr>
                <w:ilvl w:val="0"/>
                <w:numId w:val="6"/>
              </w:numPr>
              <w:ind w:left="704" w:hanging="284"/>
            </w:pPr>
            <w:r w:rsidRPr="00462837">
              <w:t>And when the to</w:t>
            </w:r>
            <w:r>
              <w:t>-</w:t>
            </w:r>
            <w:r w:rsidRPr="00462837">
              <w:t>do item is deleted from the list the back</w:t>
            </w:r>
            <w:r>
              <w:t>-</w:t>
            </w:r>
            <w:r w:rsidRPr="00462837">
              <w:t>end record gets deleted.</w:t>
            </w:r>
          </w:p>
          <w:p w:rsidR="00F930C9" w:rsidRDefault="00F930C9" w:rsidP="00CD1E29">
            <w:pPr>
              <w:pStyle w:val="ListParagraph"/>
              <w:numPr>
                <w:ilvl w:val="0"/>
                <w:numId w:val="6"/>
              </w:numPr>
              <w:ind w:left="704" w:hanging="284"/>
            </w:pPr>
            <w:r>
              <w:t>The to-dos are arranged in ascending order of due date.</w:t>
            </w:r>
          </w:p>
          <w:p w:rsidR="00F930C9" w:rsidRDefault="00F930C9" w:rsidP="00CD1E29">
            <w:pPr>
              <w:pStyle w:val="ListParagraph"/>
              <w:numPr>
                <w:ilvl w:val="0"/>
                <w:numId w:val="6"/>
              </w:numPr>
              <w:ind w:left="704" w:hanging="284"/>
            </w:pPr>
            <w:r>
              <w:t>The completed tasks are pushed at the bottom of the list.</w:t>
            </w:r>
          </w:p>
          <w:p w:rsidR="00F930C9" w:rsidRDefault="00F930C9" w:rsidP="00CD1E29">
            <w:pPr>
              <w:pStyle w:val="ListParagraph"/>
              <w:numPr>
                <w:ilvl w:val="0"/>
                <w:numId w:val="6"/>
              </w:numPr>
              <w:ind w:left="704" w:hanging="284"/>
            </w:pPr>
            <w:r>
              <w:t xml:space="preserve">The tasks can be deleted </w:t>
            </w:r>
            <w:r w:rsidR="00256BE6">
              <w:t>by</w:t>
            </w:r>
            <w:bookmarkStart w:id="0" w:name="_GoBack"/>
            <w:bookmarkEnd w:id="0"/>
            <w:r>
              <w:t xml:space="preserve"> that user only.</w:t>
            </w:r>
          </w:p>
          <w:p w:rsidR="00F930C9" w:rsidRDefault="00F930C9" w:rsidP="000E4641">
            <w:pPr>
              <w:pStyle w:val="Text"/>
            </w:pPr>
          </w:p>
        </w:tc>
        <w:tc>
          <w:tcPr>
            <w:tcW w:w="1079" w:type="dxa"/>
          </w:tcPr>
          <w:p w:rsidR="0048120C" w:rsidRDefault="0048120C"/>
        </w:tc>
      </w:tr>
      <w:tr w:rsidR="0048120C" w:rsidTr="00F930C9">
        <w:trPr>
          <w:trHeight w:val="730"/>
        </w:trPr>
        <w:tc>
          <w:tcPr>
            <w:tcW w:w="20" w:type="dxa"/>
          </w:tcPr>
          <w:p w:rsidR="0048120C" w:rsidRDefault="0048120C"/>
        </w:tc>
        <w:tc>
          <w:tcPr>
            <w:tcW w:w="4873" w:type="dxa"/>
            <w:gridSpan w:val="3"/>
            <w:tcBorders>
              <w:top w:val="single" w:sz="18" w:space="0" w:color="476166" w:themeColor="accent1"/>
            </w:tcBorders>
          </w:tcPr>
          <w:p w:rsidR="0048120C" w:rsidRPr="0048120C" w:rsidRDefault="0048120C" w:rsidP="00F930C9">
            <w:pPr>
              <w:pStyle w:val="Heading5"/>
            </w:pPr>
          </w:p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5161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1079" w:type="dxa"/>
          </w:tcPr>
          <w:p w:rsidR="0048120C" w:rsidRDefault="0048120C"/>
        </w:tc>
      </w:tr>
      <w:tr w:rsidR="0048120C" w:rsidTr="00F930C9">
        <w:trPr>
          <w:trHeight w:val="3990"/>
        </w:trPr>
        <w:tc>
          <w:tcPr>
            <w:tcW w:w="20" w:type="dxa"/>
          </w:tcPr>
          <w:p w:rsidR="0048120C" w:rsidRDefault="0048120C"/>
        </w:tc>
        <w:tc>
          <w:tcPr>
            <w:tcW w:w="4873" w:type="dxa"/>
            <w:gridSpan w:val="3"/>
          </w:tcPr>
          <w:p w:rsidR="0048120C" w:rsidRPr="004C4834" w:rsidRDefault="0048120C" w:rsidP="004C4834">
            <w:pPr>
              <w:pStyle w:val="Text"/>
              <w:tabs>
                <w:tab w:val="left" w:pos="476"/>
              </w:tabs>
              <w:ind w:left="118" w:right="142"/>
              <w:jc w:val="both"/>
              <w:rPr>
                <w:sz w:val="24"/>
              </w:rPr>
            </w:pPr>
          </w:p>
        </w:tc>
        <w:tc>
          <w:tcPr>
            <w:tcW w:w="719" w:type="dxa"/>
          </w:tcPr>
          <w:p w:rsidR="0048120C" w:rsidRDefault="0048120C" w:rsidP="0048120C">
            <w:pPr>
              <w:pStyle w:val="Text"/>
            </w:pPr>
          </w:p>
        </w:tc>
        <w:tc>
          <w:tcPr>
            <w:tcW w:w="5161" w:type="dxa"/>
            <w:gridSpan w:val="3"/>
          </w:tcPr>
          <w:p w:rsidR="0048120C" w:rsidRDefault="0048120C" w:rsidP="00837914">
            <w:pPr>
              <w:pStyle w:val="Text"/>
            </w:pPr>
          </w:p>
        </w:tc>
        <w:tc>
          <w:tcPr>
            <w:tcW w:w="1079" w:type="dxa"/>
          </w:tcPr>
          <w:p w:rsidR="0048120C" w:rsidRDefault="0048120C"/>
        </w:tc>
      </w:tr>
    </w:tbl>
    <w:p w:rsidR="00852AA8" w:rsidRDefault="00852AA8"/>
    <w:tbl>
      <w:tblPr>
        <w:tblStyle w:val="TableGrid"/>
        <w:tblW w:w="126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0"/>
        <w:gridCol w:w="1081"/>
        <w:gridCol w:w="2158"/>
        <w:gridCol w:w="2158"/>
        <w:gridCol w:w="2158"/>
        <w:gridCol w:w="3057"/>
        <w:gridCol w:w="1980"/>
      </w:tblGrid>
      <w:tr w:rsidR="0048120C" w:rsidTr="00852AA8">
        <w:trPr>
          <w:trHeight w:val="2120"/>
        </w:trPr>
        <w:tc>
          <w:tcPr>
            <w:tcW w:w="20" w:type="dxa"/>
          </w:tcPr>
          <w:p w:rsidR="0048120C" w:rsidRDefault="0048120C"/>
        </w:tc>
        <w:tc>
          <w:tcPr>
            <w:tcW w:w="1061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:rsidR="0048120C" w:rsidRPr="0048120C" w:rsidRDefault="00852AA8" w:rsidP="00837914">
            <w:pPr>
              <w:pStyle w:val="Quote"/>
            </w:pPr>
            <w:r>
              <w:t>Snapshots</w:t>
            </w:r>
          </w:p>
        </w:tc>
        <w:tc>
          <w:tcPr>
            <w:tcW w:w="1980" w:type="dxa"/>
          </w:tcPr>
          <w:p w:rsidR="0048120C" w:rsidRDefault="0048120C"/>
        </w:tc>
      </w:tr>
      <w:tr w:rsidR="0048120C" w:rsidTr="00852AA8">
        <w:trPr>
          <w:trHeight w:val="339"/>
        </w:trPr>
        <w:tc>
          <w:tcPr>
            <w:tcW w:w="1101" w:type="dxa"/>
            <w:gridSpan w:val="2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5036" w:type="dxa"/>
            <w:gridSpan w:val="2"/>
          </w:tcPr>
          <w:p w:rsidR="0048120C" w:rsidRDefault="0048120C"/>
        </w:tc>
      </w:tr>
      <w:tr w:rsidR="0048120C" w:rsidTr="00852AA8">
        <w:tc>
          <w:tcPr>
            <w:tcW w:w="20" w:type="dxa"/>
          </w:tcPr>
          <w:p w:rsidR="0048120C" w:rsidRDefault="0048120C"/>
        </w:tc>
        <w:tc>
          <w:tcPr>
            <w:tcW w:w="10612" w:type="dxa"/>
            <w:gridSpan w:val="5"/>
          </w:tcPr>
          <w:p w:rsidR="004C4834" w:rsidRDefault="004C4834" w:rsidP="004C4834">
            <w:pPr>
              <w:pStyle w:val="ListParagraph"/>
              <w:numPr>
                <w:ilvl w:val="0"/>
                <w:numId w:val="4"/>
              </w:numPr>
            </w:pPr>
            <w:r>
              <w:t>Back4app dashboard, containing user logins</w:t>
            </w:r>
            <w:r>
              <w:rPr>
                <w:noProof/>
              </w:rPr>
              <w:t xml:space="preserve"> </w:t>
            </w:r>
          </w:p>
          <w:p w:rsidR="004C4834" w:rsidRDefault="004C4834" w:rsidP="004C4834">
            <w:pPr>
              <w:pStyle w:val="ListParagraph"/>
            </w:pPr>
          </w:p>
          <w:p w:rsidR="0048120C" w:rsidRDefault="004C4834" w:rsidP="004C4834">
            <w:pPr>
              <w:pStyle w:val="ListParagraph"/>
            </w:pPr>
            <w:r w:rsidRPr="004C4834">
              <w:drawing>
                <wp:inline distT="0" distB="0" distL="0" distR="0" wp14:anchorId="74F0FCC6" wp14:editId="307AA5DE">
                  <wp:extent cx="6738620" cy="1974215"/>
                  <wp:effectExtent l="0" t="0" r="508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8620" cy="197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:rsidR="0048120C" w:rsidRDefault="0048120C"/>
        </w:tc>
      </w:tr>
      <w:tr w:rsidR="004C4834" w:rsidTr="00852AA8">
        <w:tc>
          <w:tcPr>
            <w:tcW w:w="20" w:type="dxa"/>
          </w:tcPr>
          <w:p w:rsidR="004C4834" w:rsidRDefault="004C4834"/>
        </w:tc>
        <w:tc>
          <w:tcPr>
            <w:tcW w:w="10612" w:type="dxa"/>
            <w:gridSpan w:val="5"/>
          </w:tcPr>
          <w:p w:rsidR="004C4834" w:rsidRDefault="004C4834" w:rsidP="004C4834"/>
          <w:p w:rsidR="004C4834" w:rsidRDefault="004C4834" w:rsidP="004C4834">
            <w:pPr>
              <w:pStyle w:val="ListParagraph"/>
              <w:numPr>
                <w:ilvl w:val="0"/>
                <w:numId w:val="4"/>
              </w:numPr>
            </w:pPr>
          </w:p>
        </w:tc>
        <w:tc>
          <w:tcPr>
            <w:tcW w:w="1980" w:type="dxa"/>
          </w:tcPr>
          <w:p w:rsidR="004C4834" w:rsidRDefault="004C4834"/>
        </w:tc>
      </w:tr>
    </w:tbl>
    <w:p w:rsidR="0048120C" w:rsidRDefault="0048120C"/>
    <w:sectPr w:rsidR="0048120C" w:rsidSect="00852AA8">
      <w:footerReference w:type="even" r:id="rId16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A773D" w:rsidRDefault="00BA773D" w:rsidP="00E74B29">
      <w:r>
        <w:separator/>
      </w:r>
    </w:p>
  </w:endnote>
  <w:endnote w:type="continuationSeparator" w:id="0">
    <w:p w:rsidR="00BA773D" w:rsidRDefault="00BA773D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A773D" w:rsidRDefault="00BA773D" w:rsidP="00E74B29">
      <w:r>
        <w:separator/>
      </w:r>
    </w:p>
  </w:footnote>
  <w:footnote w:type="continuationSeparator" w:id="0">
    <w:p w:rsidR="00BA773D" w:rsidRDefault="00BA773D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50119"/>
    <w:multiLevelType w:val="hybridMultilevel"/>
    <w:tmpl w:val="7E40C7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0C63D1"/>
    <w:multiLevelType w:val="hybridMultilevel"/>
    <w:tmpl w:val="1924F5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402020"/>
    <w:multiLevelType w:val="hybridMultilevel"/>
    <w:tmpl w:val="5D8C23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205F69"/>
    <w:multiLevelType w:val="hybridMultilevel"/>
    <w:tmpl w:val="27DED2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02656D"/>
    <w:multiLevelType w:val="hybridMultilevel"/>
    <w:tmpl w:val="2AFC7C18"/>
    <w:lvl w:ilvl="0" w:tplc="40090001">
      <w:start w:val="1"/>
      <w:numFmt w:val="bullet"/>
      <w:lvlText w:val=""/>
      <w:lvlJc w:val="left"/>
      <w:pPr>
        <w:ind w:left="83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5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7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9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1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3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5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7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9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837"/>
    <w:rsid w:val="00086FA5"/>
    <w:rsid w:val="000E4641"/>
    <w:rsid w:val="00151F66"/>
    <w:rsid w:val="00177F8D"/>
    <w:rsid w:val="00182D29"/>
    <w:rsid w:val="00185F4A"/>
    <w:rsid w:val="00256BE6"/>
    <w:rsid w:val="0026245F"/>
    <w:rsid w:val="002D2200"/>
    <w:rsid w:val="004012F5"/>
    <w:rsid w:val="0040564B"/>
    <w:rsid w:val="00462837"/>
    <w:rsid w:val="0048120C"/>
    <w:rsid w:val="004909D9"/>
    <w:rsid w:val="004C4834"/>
    <w:rsid w:val="00521481"/>
    <w:rsid w:val="0062530B"/>
    <w:rsid w:val="00665110"/>
    <w:rsid w:val="006709F1"/>
    <w:rsid w:val="006C60E6"/>
    <w:rsid w:val="00837914"/>
    <w:rsid w:val="00852AA8"/>
    <w:rsid w:val="00874FE7"/>
    <w:rsid w:val="00952F7D"/>
    <w:rsid w:val="0095496A"/>
    <w:rsid w:val="009A38BA"/>
    <w:rsid w:val="00B43E11"/>
    <w:rsid w:val="00BA773D"/>
    <w:rsid w:val="00C755AB"/>
    <w:rsid w:val="00CD1E29"/>
    <w:rsid w:val="00D43125"/>
    <w:rsid w:val="00D66A3A"/>
    <w:rsid w:val="00DF198B"/>
    <w:rsid w:val="00E74B29"/>
    <w:rsid w:val="00F50791"/>
    <w:rsid w:val="00F930C9"/>
    <w:rsid w:val="00FB2F1A"/>
    <w:rsid w:val="00FD1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02029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4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182D2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rsid w:val="004012F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12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github.com/yo-sayantan/CPAD_Assignment_2023mt93245.git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yan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CC7CAD913954640859A6BB4CE8421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2EB9E0-CA72-4EB1-A57D-1618F12BDE42}"/>
      </w:docPartPr>
      <w:docPartBody>
        <w:p w:rsidR="00000000" w:rsidRDefault="00714683">
          <w:pPr>
            <w:pStyle w:val="8CC7CAD913954640859A6BB4CE842100"/>
          </w:pPr>
          <w:r w:rsidRPr="00DF198B">
            <w:t>—</w:t>
          </w:r>
        </w:p>
      </w:docPartBody>
    </w:docPart>
    <w:docPart>
      <w:docPartPr>
        <w:name w:val="2FC4A2ABB756481F9D8CE80EDE42F1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C9E81A-04A1-4C3B-A7E1-24E569542E0A}"/>
      </w:docPartPr>
      <w:docPartBody>
        <w:p w:rsidR="00000000" w:rsidRDefault="00714683">
          <w:pPr>
            <w:pStyle w:val="2FC4A2ABB756481F9D8CE80EDE42F189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683"/>
    <w:rsid w:val="00714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D48E8D768874EF2A9786F22C887476C">
    <w:name w:val="6D48E8D768874EF2A9786F22C887476C"/>
  </w:style>
  <w:style w:type="paragraph" w:customStyle="1" w:styleId="F96273459E63498EB3EE9D67813876B7">
    <w:name w:val="F96273459E63498EB3EE9D67813876B7"/>
  </w:style>
  <w:style w:type="paragraph" w:customStyle="1" w:styleId="2CC14D92136B45449E2AC1ACFF95E729">
    <w:name w:val="2CC14D92136B45449E2AC1ACFF95E729"/>
  </w:style>
  <w:style w:type="paragraph" w:customStyle="1" w:styleId="8CC7CAD913954640859A6BB4CE842100">
    <w:name w:val="8CC7CAD913954640859A6BB4CE842100"/>
  </w:style>
  <w:style w:type="paragraph" w:customStyle="1" w:styleId="0BF9CA02A2C84977BDA6C65C02300FE0">
    <w:name w:val="0BF9CA02A2C84977BDA6C65C02300FE0"/>
  </w:style>
  <w:style w:type="paragraph" w:customStyle="1" w:styleId="2FC4A2ABB756481F9D8CE80EDE42F189">
    <w:name w:val="2FC4A2ABB756481F9D8CE80EDE42F189"/>
  </w:style>
  <w:style w:type="paragraph" w:customStyle="1" w:styleId="31D68C699096452FA9CCD3EF6CED4B47">
    <w:name w:val="31D68C699096452FA9CCD3EF6CED4B47"/>
  </w:style>
  <w:style w:type="paragraph" w:customStyle="1" w:styleId="824BE33E840949C8820B81A2F1BA932E">
    <w:name w:val="824BE33E840949C8820B81A2F1BA932E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B262043A43984A8A97D959892C585D8A">
    <w:name w:val="B262043A43984A8A97D959892C585D8A"/>
  </w:style>
  <w:style w:type="paragraph" w:customStyle="1" w:styleId="361255A17B824E5B8B2C3F99996EDD2D">
    <w:name w:val="361255A17B824E5B8B2C3F99996EDD2D"/>
  </w:style>
  <w:style w:type="paragraph" w:customStyle="1" w:styleId="D62CC0A1E1A4443DAF64A2DD6FEB529A">
    <w:name w:val="D62CC0A1E1A4443DAF64A2DD6FEB529A"/>
  </w:style>
  <w:style w:type="paragraph" w:customStyle="1" w:styleId="9781EDFF671B494F8C3CFB21E30AC775">
    <w:name w:val="9781EDFF671B494F8C3CFB21E30AC775"/>
  </w:style>
  <w:style w:type="paragraph" w:customStyle="1" w:styleId="94DB6C7757F946748F3B6C6FEB2C3308">
    <w:name w:val="94DB6C7757F946748F3B6C6FEB2C3308"/>
  </w:style>
  <w:style w:type="paragraph" w:customStyle="1" w:styleId="4460B52C08144CDC96DD9A15A8C3443A">
    <w:name w:val="4460B52C08144CDC96DD9A15A8C3443A"/>
  </w:style>
  <w:style w:type="paragraph" w:customStyle="1" w:styleId="35CA43651B17449D9D083A83C373AFD9">
    <w:name w:val="35CA43651B17449D9D083A83C373AFD9"/>
  </w:style>
  <w:style w:type="paragraph" w:customStyle="1" w:styleId="BEB689B00B824B2098B9BA9B08AB4B22">
    <w:name w:val="BEB689B00B824B2098B9BA9B08AB4B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6BFD803-6C3E-4820-AE2D-2AEBE309B8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4</Pages>
  <Words>282</Words>
  <Characters>1611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2024-05-11T13:19:00Z</dcterms:created>
  <dcterms:modified xsi:type="dcterms:W3CDTF">2024-05-11T15:21:00Z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